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8991"/>
        <w:gridCol w:w="899"/>
      </w:tblGrid>
      <w:tr w:rsidR="00605A5B" w14:paraId="78D0189F" w14:textId="77777777" w:rsidTr="00507E93">
        <w:trPr>
          <w:trHeight w:val="2160"/>
        </w:trPr>
        <w:tc>
          <w:tcPr>
            <w:tcW w:w="900" w:type="dxa"/>
          </w:tcPr>
          <w:p w14:paraId="0ABDBE31" w14:textId="77777777" w:rsidR="00605A5B" w:rsidRPr="00C755F2" w:rsidRDefault="00605A5B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8991" w:type="dxa"/>
          </w:tcPr>
          <w:p w14:paraId="2C362283" w14:textId="49DE02C5" w:rsidR="00605A5B" w:rsidRPr="00F316AD" w:rsidRDefault="005502D3" w:rsidP="00605A5B">
            <w:pPr>
              <w:pStyle w:val="Title"/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440BF020" wp14:editId="2776EA98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-238125</wp:posOffset>
                  </wp:positionV>
                  <wp:extent cx="1495425" cy="1495425"/>
                  <wp:effectExtent l="0" t="0" r="9525" b="9525"/>
                  <wp:wrapNone/>
                  <wp:docPr id="19112417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1241700" name="Picture 1911241700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113E1">
              <w:t>Zenan</w:t>
            </w:r>
            <w:r w:rsidR="00A77921">
              <w:t xml:space="preserve"> </w:t>
            </w:r>
            <w:r w:rsidR="002113E1" w:rsidRPr="002B5BD2">
              <w:rPr>
                <w:rStyle w:val="Emphasis"/>
                <w:color w:val="auto"/>
              </w:rPr>
              <w:t>Wu</w:t>
            </w:r>
          </w:p>
          <w:p w14:paraId="33D6C4B9" w14:textId="53E448E5" w:rsidR="00605A5B" w:rsidRDefault="00605A5B" w:rsidP="00A77921">
            <w:pPr>
              <w:pStyle w:val="Subtitle"/>
            </w:pPr>
          </w:p>
        </w:tc>
        <w:tc>
          <w:tcPr>
            <w:tcW w:w="899" w:type="dxa"/>
          </w:tcPr>
          <w:p w14:paraId="5145AB79" w14:textId="77777777" w:rsidR="00605A5B" w:rsidRDefault="00605A5B"/>
        </w:tc>
      </w:tr>
    </w:tbl>
    <w:p w14:paraId="624D7988" w14:textId="1D9DCD69" w:rsidR="00507E93" w:rsidRPr="00507E93" w:rsidRDefault="00507E9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3601"/>
        <w:gridCol w:w="7189"/>
      </w:tblGrid>
      <w:tr w:rsidR="00507E93" w14:paraId="0A904770" w14:textId="77777777" w:rsidTr="00D64469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513C344A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0DAEEB94" w14:textId="77777777" w:rsidR="00507E93" w:rsidRDefault="00507E93"/>
        </w:tc>
      </w:tr>
      <w:tr w:rsidR="00605A5B" w14:paraId="2E4930AA" w14:textId="77777777" w:rsidTr="0057534A">
        <w:trPr>
          <w:trHeight w:val="2057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5C114FC7" w14:textId="77777777" w:rsidR="00605A5B" w:rsidRPr="00605A5B" w:rsidRDefault="00000000" w:rsidP="00605A5B">
            <w:pPr>
              <w:pStyle w:val="Heading1"/>
            </w:pPr>
            <w:sdt>
              <w:sdtPr>
                <w:id w:val="1604447469"/>
                <w:placeholder>
                  <w:docPart w:val="BEA1D05F2EC944CCA7EF053336DD093C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2B5BD2">
                  <w:rPr>
                    <w:color w:val="336600"/>
                  </w:rPr>
                  <w:t>Contact</w:t>
                </w:r>
              </w:sdtContent>
            </w:sdt>
          </w:p>
          <w:p w14:paraId="54E70047" w14:textId="33CEA4A4" w:rsidR="00C1095A" w:rsidRDefault="002113E1" w:rsidP="002113E1">
            <w:pPr>
              <w:pStyle w:val="TextLeft"/>
            </w:pPr>
            <w:r>
              <w:t>Deepdene, VIC 3103</w:t>
            </w:r>
          </w:p>
          <w:p w14:paraId="3D0276BD" w14:textId="45D02044" w:rsidR="00C1095A" w:rsidRDefault="002113E1" w:rsidP="00C1095A">
            <w:pPr>
              <w:pStyle w:val="TextLeft"/>
            </w:pPr>
            <w:r>
              <w:t>0406 930 802</w:t>
            </w:r>
          </w:p>
          <w:p w14:paraId="76D36FCD" w14:textId="466550E0" w:rsidR="002113E1" w:rsidRDefault="00000000" w:rsidP="00A356C9">
            <w:pPr>
              <w:pStyle w:val="TextLeft"/>
            </w:pPr>
            <w:hyperlink r:id="rId9" w:history="1">
              <w:r w:rsidR="00EC492F" w:rsidRPr="00742965">
                <w:rPr>
                  <w:rStyle w:val="Hyperlink"/>
                </w:rPr>
                <w:t>Kingwu1206@gmail.com</w:t>
              </w:r>
            </w:hyperlink>
          </w:p>
          <w:p w14:paraId="1EB7F271" w14:textId="77777777" w:rsidR="00EC492F" w:rsidRDefault="00EC492F" w:rsidP="00EC492F"/>
          <w:p w14:paraId="61AEE5B5" w14:textId="77777777" w:rsidR="00EC492F" w:rsidRDefault="00000000" w:rsidP="00EC492F">
            <w:pPr>
              <w:pStyle w:val="Heading1"/>
            </w:pPr>
            <w:sdt>
              <w:sdtPr>
                <w:id w:val="1723097672"/>
                <w:placeholder>
                  <w:docPart w:val="55BE4DD101F84D64956CDF71DDBA011B"/>
                </w:placeholder>
                <w:temporary/>
                <w:showingPlcHdr/>
                <w15:appearance w15:val="hidden"/>
                <w:text/>
              </w:sdtPr>
              <w:sdtContent>
                <w:r w:rsidR="00EC492F" w:rsidRPr="002B5BD2">
                  <w:rPr>
                    <w:color w:val="336600"/>
                  </w:rPr>
                  <w:t>Education</w:t>
                </w:r>
              </w:sdtContent>
            </w:sdt>
          </w:p>
          <w:p w14:paraId="0DAF4426" w14:textId="77777777" w:rsidR="00EC492F" w:rsidRDefault="00EC492F" w:rsidP="00EC492F">
            <w:pPr>
              <w:pStyle w:val="TextLeft"/>
            </w:pPr>
            <w:r>
              <w:t>Monash University</w:t>
            </w:r>
          </w:p>
          <w:p w14:paraId="17D60ECB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  <w:r w:rsidRPr="002113E1">
              <w:rPr>
                <w:i/>
                <w:iCs/>
                <w:sz w:val="22"/>
                <w:szCs w:val="22"/>
              </w:rPr>
              <w:t>Bachelor (Honors) of Mechanical Engineering</w:t>
            </w:r>
            <w:r>
              <w:rPr>
                <w:i/>
                <w:iCs/>
                <w:sz w:val="22"/>
                <w:szCs w:val="22"/>
              </w:rPr>
              <w:t xml:space="preserve"> and </w:t>
            </w:r>
            <w:r>
              <w:rPr>
                <w:sz w:val="22"/>
                <w:szCs w:val="22"/>
              </w:rPr>
              <w:t>Bachelor of Finance</w:t>
            </w:r>
          </w:p>
          <w:p w14:paraId="0A0242F0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Melbourne, VIC, 2022 – Current</w:t>
            </w:r>
          </w:p>
          <w:p w14:paraId="664929E1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</w:p>
          <w:p w14:paraId="1655DAE6" w14:textId="77777777" w:rsidR="00EC492F" w:rsidRDefault="00EC492F" w:rsidP="00EC492F">
            <w:pPr>
              <w:ind w:right="440"/>
              <w:jc w:val="right"/>
              <w:rPr>
                <w:sz w:val="22"/>
                <w:szCs w:val="22"/>
              </w:rPr>
            </w:pPr>
          </w:p>
          <w:p w14:paraId="5E888521" w14:textId="77777777" w:rsidR="00EC492F" w:rsidRDefault="00EC492F" w:rsidP="00EC492F">
            <w:pPr>
              <w:jc w:val="right"/>
              <w:rPr>
                <w:rFonts w:asciiTheme="majorHAnsi" w:hAnsiTheme="majorHAnsi"/>
                <w:b/>
                <w:bCs/>
                <w:color w:val="336600"/>
                <w:sz w:val="28"/>
                <w:szCs w:val="28"/>
              </w:rPr>
            </w:pPr>
            <w:r w:rsidRPr="002B5BD2">
              <w:rPr>
                <w:rFonts w:asciiTheme="majorHAnsi" w:hAnsiTheme="majorHAnsi"/>
                <w:b/>
                <w:bCs/>
                <w:color w:val="336600"/>
                <w:sz w:val="28"/>
                <w:szCs w:val="28"/>
              </w:rPr>
              <w:t>Languages</w:t>
            </w:r>
          </w:p>
          <w:p w14:paraId="36682ED0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English: Native</w:t>
            </w:r>
          </w:p>
          <w:p w14:paraId="415469F6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Mandarin: Native</w:t>
            </w:r>
          </w:p>
          <w:p w14:paraId="3DEBBD71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</w:p>
          <w:p w14:paraId="5E71E32C" w14:textId="77777777" w:rsidR="00EC492F" w:rsidRDefault="00000000" w:rsidP="00EC492F">
            <w:pPr>
              <w:pStyle w:val="Heading1"/>
            </w:pPr>
            <w:sdt>
              <w:sdtPr>
                <w:id w:val="-1841069775"/>
                <w:placeholder>
                  <w:docPart w:val="291C8D92917945CC9DE70BEB0B734C41"/>
                </w:placeholder>
                <w:temporary/>
                <w:showingPlcHdr/>
                <w15:appearance w15:val="hidden"/>
                <w:text/>
              </w:sdtPr>
              <w:sdtContent>
                <w:r w:rsidR="00EC492F" w:rsidRPr="002B5BD2">
                  <w:rPr>
                    <w:color w:val="336600"/>
                  </w:rPr>
                  <w:t>Key Skills</w:t>
                </w:r>
              </w:sdtContent>
            </w:sdt>
          </w:p>
          <w:p w14:paraId="522502E6" w14:textId="77777777" w:rsidR="00EC492F" w:rsidRDefault="00EC492F" w:rsidP="00EC492F">
            <w:pPr>
              <w:pStyle w:val="TextLeft"/>
            </w:pPr>
            <w:r>
              <w:t>Marketing</w:t>
            </w:r>
          </w:p>
          <w:p w14:paraId="70ED0B51" w14:textId="77777777" w:rsidR="00EC492F" w:rsidRDefault="00EC492F" w:rsidP="00EC492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 office software</w:t>
            </w:r>
          </w:p>
          <w:p w14:paraId="50D8137E" w14:textId="1EEC8E8D" w:rsidR="00EC492F" w:rsidRDefault="00EC492F" w:rsidP="00EC492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Front-end web-developer (, Python)</w:t>
            </w:r>
          </w:p>
          <w:p w14:paraId="5819BD21" w14:textId="1CD46338" w:rsidR="00EC492F" w:rsidRPr="00EC492F" w:rsidRDefault="00EC492F" w:rsidP="00EC492F">
            <w:pPr>
              <w:jc w:val="right"/>
            </w:pPr>
          </w:p>
        </w:tc>
        <w:tc>
          <w:tcPr>
            <w:tcW w:w="7189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1097EBA" w14:textId="77777777" w:rsidR="00EC492F" w:rsidRDefault="00933549" w:rsidP="00EC492F">
            <w:r>
              <w:t xml:space="preserve">Please check out my online portfolio: </w:t>
            </w:r>
          </w:p>
          <w:p w14:paraId="182E1873" w14:textId="77777777" w:rsidR="00933549" w:rsidRDefault="00933549" w:rsidP="00EC492F"/>
          <w:p w14:paraId="543944B0" w14:textId="77777777" w:rsidR="00933549" w:rsidRDefault="00933549" w:rsidP="00EC492F"/>
          <w:p w14:paraId="3372BA21" w14:textId="77777777" w:rsidR="0062546A" w:rsidRPr="0062546A" w:rsidRDefault="0062546A" w:rsidP="00EC492F"/>
          <w:p w14:paraId="5858B1BA" w14:textId="77777777" w:rsidR="0062546A" w:rsidRPr="0062546A" w:rsidRDefault="0062546A" w:rsidP="00EC492F">
            <w:r w:rsidRPr="0062546A">
              <w:t xml:space="preserve">Dynamic and driven third-year student pursuing a Bachelor of Mechanical Engineering and Bachelor of Finance, blending a passion for engineering principles with a keen interest in financial markets and programming. </w:t>
            </w:r>
          </w:p>
          <w:p w14:paraId="701D28BB" w14:textId="77777777" w:rsidR="0062546A" w:rsidRPr="0062546A" w:rsidRDefault="0062546A" w:rsidP="00EC492F"/>
          <w:p w14:paraId="72BD23BE" w14:textId="77777777" w:rsidR="0062546A" w:rsidRDefault="0062546A" w:rsidP="00EC492F">
            <w:r w:rsidRPr="0062546A">
              <w:t xml:space="preserve">Equipped with a solid foundation in both technical and financial disciplines, I possess a unique skill set poised to excel in diverse roles within trading, investment, and technology sectors. </w:t>
            </w:r>
          </w:p>
          <w:p w14:paraId="73D93C67" w14:textId="77777777" w:rsidR="0062546A" w:rsidRDefault="0062546A" w:rsidP="00EC492F"/>
          <w:p w14:paraId="74154FAD" w14:textId="77777777" w:rsidR="00933549" w:rsidRDefault="0062546A" w:rsidP="00EC492F">
            <w:r w:rsidRPr="0062546A">
              <w:t>With a proactive approach to learning and a commitment to innovation, I am eager to leverage my academic background and hands-on experience to contribute effectively to dynamic environments and drive impactful outcomes.</w:t>
            </w:r>
          </w:p>
          <w:p w14:paraId="1157B9EC" w14:textId="77777777" w:rsidR="005F0BD1" w:rsidRDefault="005F0BD1" w:rsidP="00EC492F"/>
          <w:p w14:paraId="082FC427" w14:textId="77777777" w:rsidR="005F0BD1" w:rsidRDefault="005F0BD1" w:rsidP="00EC492F"/>
          <w:p w14:paraId="435BA802" w14:textId="5D11182C" w:rsidR="005F0BD1" w:rsidRPr="00A356C9" w:rsidRDefault="005F0BD1" w:rsidP="00EC492F"/>
        </w:tc>
      </w:tr>
      <w:tr w:rsidR="005F0BD1" w14:paraId="3DA6600D" w14:textId="4D9476D7" w:rsidTr="00887925">
        <w:trPr>
          <w:trHeight w:val="3688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48073869" w14:textId="79D93EEC" w:rsidR="005F0BD1" w:rsidRPr="00C755F2" w:rsidRDefault="005F0BD1" w:rsidP="005F0BD1">
            <w:pPr>
              <w:ind w:right="110"/>
              <w:jc w:val="right"/>
              <w:rPr>
                <w:sz w:val="22"/>
                <w:szCs w:val="22"/>
              </w:rPr>
            </w:pPr>
          </w:p>
        </w:tc>
        <w:tc>
          <w:tcPr>
            <w:tcW w:w="7189" w:type="dxa"/>
          </w:tcPr>
          <w:sdt>
            <w:sdtPr>
              <w:id w:val="-1767221959"/>
              <w:placeholder>
                <w:docPart w:val="3E04666103034F2A9E9BD6C8DB03D8A4"/>
              </w:placeholder>
              <w:temporary/>
              <w:showingPlcHdr/>
              <w15:appearance w15:val="hidden"/>
              <w:text/>
            </w:sdtPr>
            <w:sdtContent>
              <w:p w14:paraId="3B34D808" w14:textId="77777777" w:rsidR="005F0BD1" w:rsidRDefault="005F0BD1" w:rsidP="005F0BD1">
                <w:pPr>
                  <w:pStyle w:val="Heading2"/>
                </w:pPr>
                <w:r w:rsidRPr="00C755F2">
                  <w:rPr>
                    <w:color w:val="336600"/>
                  </w:rPr>
                  <w:t>Experience</w:t>
                </w:r>
              </w:p>
            </w:sdtContent>
          </w:sdt>
          <w:p w14:paraId="75508DE2" w14:textId="77777777" w:rsidR="005F0BD1" w:rsidRDefault="005F0BD1" w:rsidP="005F0BD1">
            <w:pPr>
              <w:pStyle w:val="SmallText"/>
            </w:pPr>
            <w:r>
              <w:t>01/2022 - Current</w:t>
            </w:r>
          </w:p>
          <w:p w14:paraId="2E601548" w14:textId="77777777" w:rsidR="005F0BD1" w:rsidRDefault="005F0BD1" w:rsidP="005F0BD1">
            <w:pPr>
              <w:pStyle w:val="TextRight"/>
              <w:rPr>
                <w:i/>
                <w:iCs/>
              </w:rPr>
            </w:pPr>
            <w:r>
              <w:rPr>
                <w:i/>
                <w:iCs/>
              </w:rPr>
              <w:t>Mathematics Methods/Specialist</w:t>
            </w:r>
            <w:r w:rsidRPr="002113E1">
              <w:rPr>
                <w:i/>
                <w:iCs/>
              </w:rPr>
              <w:t xml:space="preserve"> Tutor</w:t>
            </w:r>
          </w:p>
          <w:p w14:paraId="371D4080" w14:textId="77777777" w:rsidR="005F0BD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Communicates ideas and skills concisely allowing students to quickly understand the topic.  </w:t>
            </w:r>
          </w:p>
          <w:p w14:paraId="78404411" w14:textId="77777777" w:rsidR="005F0BD1" w:rsidRDefault="005F0BD1" w:rsidP="005F0BD1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4802AA6" w14:textId="77777777" w:rsidR="005F0BD1" w:rsidRDefault="005F0BD1" w:rsidP="005F0BD1">
            <w:pPr>
              <w:pStyle w:val="TextRight"/>
              <w:rPr>
                <w:sz w:val="21"/>
              </w:rPr>
            </w:pPr>
          </w:p>
          <w:p w14:paraId="53F1007D" w14:textId="77777777" w:rsidR="005F0BD1" w:rsidRDefault="005F0BD1" w:rsidP="005F0BD1">
            <w:pPr>
              <w:pStyle w:val="SmallText"/>
            </w:pPr>
            <w:r>
              <w:t>11/2021 – 11/2022</w:t>
            </w:r>
          </w:p>
          <w:p w14:paraId="5FACA19C" w14:textId="77777777" w:rsidR="005F0BD1" w:rsidRPr="002113E1" w:rsidRDefault="005F0BD1" w:rsidP="005F0BD1">
            <w:pPr>
              <w:pStyle w:val="TextRight"/>
              <w:rPr>
                <w:i/>
                <w:iCs/>
              </w:rPr>
            </w:pPr>
            <w:r w:rsidRPr="002113E1">
              <w:rPr>
                <w:i/>
                <w:iCs/>
              </w:rPr>
              <w:t>Store</w:t>
            </w:r>
            <w:r>
              <w:rPr>
                <w:i/>
                <w:iCs/>
              </w:rPr>
              <w:t>front</w:t>
            </w:r>
            <w:r w:rsidRPr="002113E1">
              <w:rPr>
                <w:i/>
                <w:iCs/>
              </w:rPr>
              <w:t xml:space="preserve"> </w:t>
            </w:r>
            <w:r w:rsidRPr="002113E1">
              <w:rPr>
                <w:rFonts w:asciiTheme="majorHAnsi" w:hAnsiTheme="majorHAnsi"/>
                <w:i/>
                <w:iCs/>
              </w:rPr>
              <w:t>Clerk</w:t>
            </w:r>
            <w:r w:rsidRPr="002113E1">
              <w:rPr>
                <w:i/>
                <w:iCs/>
              </w:rPr>
              <w:t xml:space="preserve"> • 7-Eleven</w:t>
            </w:r>
          </w:p>
          <w:p w14:paraId="7CC0D494" w14:textId="77777777" w:rsidR="005F0BD1" w:rsidRPr="002113E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 w:rsidRPr="002113E1">
              <w:rPr>
                <w:rFonts w:asciiTheme="minorHAnsi" w:hAnsiTheme="minorHAnsi" w:cstheme="minorHAnsi"/>
                <w:sz w:val="22"/>
                <w:szCs w:val="22"/>
              </w:rPr>
              <w:t>Maintain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2113E1">
              <w:rPr>
                <w:rFonts w:asciiTheme="minorHAnsi" w:hAnsiTheme="minorHAnsi" w:cstheme="minorHAnsi"/>
                <w:sz w:val="22"/>
                <w:szCs w:val="22"/>
              </w:rPr>
              <w:t xml:space="preserve"> inventory control; merchandising, displaying, and ordering of stocks.</w:t>
            </w:r>
          </w:p>
          <w:p w14:paraId="0CA83C16" w14:textId="77777777" w:rsidR="005F0BD1" w:rsidRPr="002113E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 w:rsidRPr="002113E1">
              <w:rPr>
                <w:rFonts w:asciiTheme="minorHAnsi" w:hAnsiTheme="minorHAnsi" w:cstheme="minorHAnsi"/>
                <w:sz w:val="22"/>
                <w:szCs w:val="22"/>
              </w:rPr>
              <w:t>Interact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2113E1">
              <w:rPr>
                <w:rFonts w:asciiTheme="minorHAnsi" w:hAnsiTheme="minorHAnsi" w:cstheme="minorHAnsi"/>
                <w:sz w:val="22"/>
                <w:szCs w:val="22"/>
              </w:rPr>
              <w:t xml:space="preserve"> with customers by phone, email, or in-person to provide information.</w:t>
            </w:r>
          </w:p>
          <w:p w14:paraId="2D15D775" w14:textId="77777777" w:rsidR="005F0BD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 w:rsidRPr="002113E1">
              <w:rPr>
                <w:rFonts w:asciiTheme="minorHAnsi" w:hAnsiTheme="minorHAnsi" w:cstheme="minorHAnsi"/>
                <w:sz w:val="22"/>
                <w:szCs w:val="22"/>
              </w:rPr>
              <w:t>Promot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r w:rsidRPr="002113E1">
              <w:rPr>
                <w:rFonts w:asciiTheme="minorHAnsi" w:hAnsiTheme="minorHAnsi" w:cstheme="minorHAnsi"/>
                <w:sz w:val="22"/>
                <w:szCs w:val="22"/>
              </w:rPr>
              <w:t xml:space="preserve"> customer loyalty and consistent sales by delivering friendly service and knowledgeable assistance.</w:t>
            </w:r>
          </w:p>
          <w:p w14:paraId="39F77793" w14:textId="77777777" w:rsidR="005F0BD1" w:rsidRDefault="005F0BD1" w:rsidP="005F0BD1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5B31499" w14:textId="77777777" w:rsidR="005F0BD1" w:rsidRDefault="005F0BD1" w:rsidP="005F0BD1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22A1563" w14:textId="77777777" w:rsidR="005F0BD1" w:rsidRDefault="005F0BD1" w:rsidP="005F0BD1">
            <w:pPr>
              <w:pStyle w:val="SmallText"/>
            </w:pPr>
            <w:r>
              <w:t>8/2022 - Current</w:t>
            </w:r>
          </w:p>
          <w:p w14:paraId="43834EB5" w14:textId="77777777" w:rsidR="005F0BD1" w:rsidRPr="005F0BD1" w:rsidRDefault="005F0BD1" w:rsidP="005F0BD1">
            <w:pPr>
              <w:pStyle w:val="TextRight"/>
              <w:rPr>
                <w:rFonts w:cstheme="minorHAnsi"/>
                <w:i/>
                <w:iCs/>
              </w:rPr>
            </w:pPr>
            <w:r>
              <w:rPr>
                <w:i/>
                <w:iCs/>
              </w:rPr>
              <w:t>Marketing Officer 2022 (Industry and Academic)</w:t>
            </w:r>
            <w:r w:rsidRPr="002113E1">
              <w:rPr>
                <w:i/>
                <w:iCs/>
              </w:rPr>
              <w:t xml:space="preserve"> • </w:t>
            </w:r>
            <w:r>
              <w:rPr>
                <w:i/>
                <w:iCs/>
              </w:rPr>
              <w:t xml:space="preserve">Major Events Coordinator 2023 </w:t>
            </w:r>
            <w:r w:rsidRPr="002113E1">
              <w:rPr>
                <w:i/>
                <w:iCs/>
              </w:rPr>
              <w:t xml:space="preserve">• </w:t>
            </w:r>
            <w:r w:rsidRPr="005F0BD1">
              <w:rPr>
                <w:rFonts w:cstheme="minorHAnsi"/>
                <w:i/>
                <w:iCs/>
              </w:rPr>
              <w:t>Monash Engineering Student Society (MESS)</w:t>
            </w:r>
          </w:p>
          <w:p w14:paraId="1F6F4422" w14:textId="77777777" w:rsidR="005F0BD1" w:rsidRPr="005F0BD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 w:rsidRPr="005F0BD1">
              <w:rPr>
                <w:rFonts w:asciiTheme="minorHAnsi" w:hAnsiTheme="minorHAnsi" w:cstheme="minorHAnsi"/>
                <w:sz w:val="22"/>
                <w:szCs w:val="22"/>
              </w:rPr>
              <w:t>Assists with development of event strategies and tactical plans to promote accomplishment of marketing goals.</w:t>
            </w:r>
          </w:p>
          <w:p w14:paraId="1B55D2BD" w14:textId="77777777" w:rsidR="005F0BD1" w:rsidRPr="005F0BD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 w:rsidRPr="005F0BD1">
              <w:rPr>
                <w:rFonts w:asciiTheme="minorHAnsi" w:hAnsiTheme="minorHAnsi" w:cstheme="minorHAnsi"/>
                <w:sz w:val="22"/>
                <w:szCs w:val="22"/>
              </w:rPr>
              <w:t>Collaborates with other committee members to help expand marketing channels.</w:t>
            </w:r>
          </w:p>
          <w:p w14:paraId="539FF989" w14:textId="2188E214" w:rsidR="005F0BD1" w:rsidRPr="005F0BD1" w:rsidRDefault="005F0BD1" w:rsidP="005F0BD1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900"/>
              <w:rPr>
                <w:rFonts w:asciiTheme="minorHAnsi" w:hAnsiTheme="minorHAnsi" w:cstheme="minorHAnsi"/>
                <w:sz w:val="22"/>
                <w:szCs w:val="22"/>
              </w:rPr>
            </w:pPr>
            <w:r w:rsidRPr="005F0BD1">
              <w:rPr>
                <w:rFonts w:asciiTheme="minorHAnsi" w:hAnsiTheme="minorHAnsi" w:cstheme="minorHAnsi"/>
                <w:sz w:val="22"/>
                <w:szCs w:val="22"/>
              </w:rPr>
              <w:t>Directs mock-ups, email campaigns and social media content.</w:t>
            </w:r>
            <w:r w:rsidRPr="005F0BD1">
              <w:rPr>
                <w:rFonts w:cstheme="minorHAnsi"/>
                <w:sz w:val="22"/>
                <w:szCs w:val="22"/>
              </w:rPr>
              <w:t xml:space="preserve"> </w:t>
            </w:r>
          </w:p>
        </w:tc>
      </w:tr>
    </w:tbl>
    <w:p w14:paraId="21CC10E2" w14:textId="77777777" w:rsidR="00C55D85" w:rsidRDefault="00C55D85" w:rsidP="005F0BD1"/>
    <w:sectPr w:rsidR="00C55D85" w:rsidSect="00CF6E27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61293" w14:textId="77777777" w:rsidR="00CF6E27" w:rsidRDefault="00CF6E27" w:rsidP="00F316AD">
      <w:r>
        <w:separator/>
      </w:r>
    </w:p>
  </w:endnote>
  <w:endnote w:type="continuationSeparator" w:id="0">
    <w:p w14:paraId="5547DC3B" w14:textId="77777777" w:rsidR="00CF6E27" w:rsidRDefault="00CF6E2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72748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EDC94B" wp14:editId="5B500C59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E58B8C9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79EC5" w14:textId="77777777" w:rsidR="00CF6E27" w:rsidRDefault="00CF6E27" w:rsidP="00F316AD">
      <w:r>
        <w:separator/>
      </w:r>
    </w:p>
  </w:footnote>
  <w:footnote w:type="continuationSeparator" w:id="0">
    <w:p w14:paraId="25D27B0B" w14:textId="77777777" w:rsidR="00CF6E27" w:rsidRDefault="00CF6E27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7CCC"/>
    <w:multiLevelType w:val="multilevel"/>
    <w:tmpl w:val="F42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FD64C6"/>
    <w:multiLevelType w:val="hybridMultilevel"/>
    <w:tmpl w:val="00540450"/>
    <w:lvl w:ilvl="0" w:tplc="CCFA2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125C6"/>
    <w:multiLevelType w:val="multilevel"/>
    <w:tmpl w:val="C958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442746">
    <w:abstractNumId w:val="2"/>
  </w:num>
  <w:num w:numId="2" w16cid:durableId="597442561">
    <w:abstractNumId w:val="0"/>
  </w:num>
  <w:num w:numId="3" w16cid:durableId="124310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E1"/>
    <w:rsid w:val="00027A22"/>
    <w:rsid w:val="000D072C"/>
    <w:rsid w:val="000E1D44"/>
    <w:rsid w:val="00101A8F"/>
    <w:rsid w:val="001F47B4"/>
    <w:rsid w:val="001F6585"/>
    <w:rsid w:val="0020696E"/>
    <w:rsid w:val="002113E1"/>
    <w:rsid w:val="002356A2"/>
    <w:rsid w:val="0024775A"/>
    <w:rsid w:val="002503AD"/>
    <w:rsid w:val="002B5BD2"/>
    <w:rsid w:val="002D12DA"/>
    <w:rsid w:val="003019B2"/>
    <w:rsid w:val="00307524"/>
    <w:rsid w:val="0033000C"/>
    <w:rsid w:val="0034688D"/>
    <w:rsid w:val="00353D62"/>
    <w:rsid w:val="00371E69"/>
    <w:rsid w:val="00380DC3"/>
    <w:rsid w:val="003F1BFA"/>
    <w:rsid w:val="0040233B"/>
    <w:rsid w:val="0041599A"/>
    <w:rsid w:val="005042C7"/>
    <w:rsid w:val="00507E93"/>
    <w:rsid w:val="00511A6E"/>
    <w:rsid w:val="005502D3"/>
    <w:rsid w:val="0057534A"/>
    <w:rsid w:val="005868F4"/>
    <w:rsid w:val="005D728F"/>
    <w:rsid w:val="005F0BD1"/>
    <w:rsid w:val="00605A5B"/>
    <w:rsid w:val="0062546A"/>
    <w:rsid w:val="00634B1B"/>
    <w:rsid w:val="00653FE0"/>
    <w:rsid w:val="006A33D5"/>
    <w:rsid w:val="006B7A91"/>
    <w:rsid w:val="006C60E6"/>
    <w:rsid w:val="006E0351"/>
    <w:rsid w:val="006E70D3"/>
    <w:rsid w:val="007072E7"/>
    <w:rsid w:val="007B0F94"/>
    <w:rsid w:val="007D4720"/>
    <w:rsid w:val="007F70F0"/>
    <w:rsid w:val="00933549"/>
    <w:rsid w:val="00956AEC"/>
    <w:rsid w:val="009617A0"/>
    <w:rsid w:val="009D4BED"/>
    <w:rsid w:val="00A14630"/>
    <w:rsid w:val="00A356C9"/>
    <w:rsid w:val="00A77921"/>
    <w:rsid w:val="00B2124F"/>
    <w:rsid w:val="00B227DB"/>
    <w:rsid w:val="00B575FB"/>
    <w:rsid w:val="00B6190E"/>
    <w:rsid w:val="00B81B43"/>
    <w:rsid w:val="00BD4217"/>
    <w:rsid w:val="00BE102D"/>
    <w:rsid w:val="00BE7535"/>
    <w:rsid w:val="00C1095A"/>
    <w:rsid w:val="00C55D85"/>
    <w:rsid w:val="00C755F2"/>
    <w:rsid w:val="00C94003"/>
    <w:rsid w:val="00CA2273"/>
    <w:rsid w:val="00CD50FD"/>
    <w:rsid w:val="00CF6E27"/>
    <w:rsid w:val="00D30E6D"/>
    <w:rsid w:val="00D318A4"/>
    <w:rsid w:val="00D47124"/>
    <w:rsid w:val="00DC73FB"/>
    <w:rsid w:val="00DD5D7B"/>
    <w:rsid w:val="00E80A91"/>
    <w:rsid w:val="00EC492F"/>
    <w:rsid w:val="00F316AD"/>
    <w:rsid w:val="00F4501B"/>
    <w:rsid w:val="00F761D3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1DFB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customStyle="1" w:styleId="public-draftstyledefault-unorderedlistitem">
    <w:name w:val="public-draftstyledefault-unorderedlistitem"/>
    <w:basedOn w:val="Normal"/>
    <w:rsid w:val="002113E1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n-AU" w:eastAsia="zh-CN"/>
    </w:rPr>
  </w:style>
  <w:style w:type="paragraph" w:styleId="ListParagraph">
    <w:name w:val="List Paragraph"/>
    <w:basedOn w:val="Normal"/>
    <w:uiPriority w:val="34"/>
    <w:semiHidden/>
    <w:qFormat/>
    <w:rsid w:val="00956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492F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ingwu1206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1D05F2EC944CCA7EF053336DD0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D3146-BBAE-4C2A-B1F8-F51E7695EE72}"/>
      </w:docPartPr>
      <w:docPartBody>
        <w:p w:rsidR="009E4882" w:rsidRDefault="00000000">
          <w:pPr>
            <w:pStyle w:val="BEA1D05F2EC944CCA7EF053336DD093C"/>
          </w:pPr>
          <w:r w:rsidRPr="00605A5B">
            <w:t>Contact</w:t>
          </w:r>
        </w:p>
      </w:docPartBody>
    </w:docPart>
    <w:docPart>
      <w:docPartPr>
        <w:name w:val="55BE4DD101F84D64956CDF71DDBA01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19DF6-20B8-476A-9915-21BCCFA4ED4C}"/>
      </w:docPartPr>
      <w:docPartBody>
        <w:p w:rsidR="00D75CC3" w:rsidRDefault="008B6F2F" w:rsidP="008B6F2F">
          <w:pPr>
            <w:pStyle w:val="55BE4DD101F84D64956CDF71DDBA011B"/>
          </w:pPr>
          <w:r>
            <w:t>Education</w:t>
          </w:r>
        </w:p>
      </w:docPartBody>
    </w:docPart>
    <w:docPart>
      <w:docPartPr>
        <w:name w:val="291C8D92917945CC9DE70BEB0B734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79133-E4A1-4196-8F44-91F24240D6E6}"/>
      </w:docPartPr>
      <w:docPartBody>
        <w:p w:rsidR="00D75CC3" w:rsidRDefault="008B6F2F" w:rsidP="008B6F2F">
          <w:pPr>
            <w:pStyle w:val="291C8D92917945CC9DE70BEB0B734C41"/>
          </w:pPr>
          <w:r w:rsidRPr="000E1D44">
            <w:t>Key Skills</w:t>
          </w:r>
        </w:p>
      </w:docPartBody>
    </w:docPart>
    <w:docPart>
      <w:docPartPr>
        <w:name w:val="3E04666103034F2A9E9BD6C8DB03D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6D3D-8A60-4A12-8822-563D818CE109}"/>
      </w:docPartPr>
      <w:docPartBody>
        <w:p w:rsidR="00000000" w:rsidRDefault="00F44FE8" w:rsidP="00F44FE8">
          <w:pPr>
            <w:pStyle w:val="3E04666103034F2A9E9BD6C8DB03D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0A"/>
    <w:rsid w:val="000A3CC7"/>
    <w:rsid w:val="00136F0A"/>
    <w:rsid w:val="001B71D1"/>
    <w:rsid w:val="00220916"/>
    <w:rsid w:val="003014E7"/>
    <w:rsid w:val="00356AFD"/>
    <w:rsid w:val="0037149E"/>
    <w:rsid w:val="00540841"/>
    <w:rsid w:val="00561592"/>
    <w:rsid w:val="007A13D8"/>
    <w:rsid w:val="008B6F2F"/>
    <w:rsid w:val="009E4882"/>
    <w:rsid w:val="00C010CF"/>
    <w:rsid w:val="00C33DB8"/>
    <w:rsid w:val="00D75CC3"/>
    <w:rsid w:val="00E113BC"/>
    <w:rsid w:val="00F24E1D"/>
    <w:rsid w:val="00F44FE8"/>
    <w:rsid w:val="00F76EED"/>
    <w:rsid w:val="00F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A02B93" w:themeColor="accent5"/>
    </w:rPr>
  </w:style>
  <w:style w:type="paragraph" w:customStyle="1" w:styleId="BEA1D05F2EC944CCA7EF053336DD093C">
    <w:name w:val="BEA1D05F2EC944CCA7EF053336DD093C"/>
  </w:style>
  <w:style w:type="paragraph" w:customStyle="1" w:styleId="45D1027EC61C488C9B343442993729C1">
    <w:name w:val="45D1027EC61C488C9B343442993729C1"/>
  </w:style>
  <w:style w:type="paragraph" w:customStyle="1" w:styleId="55BE4DD101F84D64956CDF71DDBA011B">
    <w:name w:val="55BE4DD101F84D64956CDF71DDBA011B"/>
    <w:rsid w:val="008B6F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1C8D92917945CC9DE70BEB0B734C41">
    <w:name w:val="291C8D92917945CC9DE70BEB0B734C41"/>
    <w:rsid w:val="008B6F2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D2888865574B68AF9F2A190D477A43">
    <w:name w:val="6BD2888865574B68AF9F2A190D477A43"/>
    <w:rsid w:val="00F44FE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BB1D4BE1A87480CB97E6CD8A04A77E7">
    <w:name w:val="EBB1D4BE1A87480CB97E6CD8A04A77E7"/>
    <w:rsid w:val="00F44FE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3DF03E9D9D4DE7917BA5483CC06E34">
    <w:name w:val="1E3DF03E9D9D4DE7917BA5483CC06E34"/>
    <w:rsid w:val="00F44FE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369C51111F04688AD016D8A498DD9D6">
    <w:name w:val="9369C51111F04688AD016D8A498DD9D6"/>
    <w:rsid w:val="00F44FE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D735B91268415397A7B707B6851908">
    <w:name w:val="2BD735B91268415397A7B707B6851908"/>
    <w:rsid w:val="00F44FE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E04666103034F2A9E9BD6C8DB03D8A4">
    <w:name w:val="3E04666103034F2A9E9BD6C8DB03D8A4"/>
    <w:rsid w:val="00F44FE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748A0-C6E8-4128-A806-D1D1ED93B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2024-04-02T04:09:00Z</dcterms:created>
  <dcterms:modified xsi:type="dcterms:W3CDTF">2024-04-02T04:09:00Z</dcterms:modified>
</cp:coreProperties>
</file>